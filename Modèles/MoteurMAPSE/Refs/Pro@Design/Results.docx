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horzAnchor="margin" w:tblpXSpec="center" w:tblpY="568"/>
        <w:tblW w:w="1063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5220"/>
        <w:gridCol w:w="2160"/>
        <w:gridCol w:w="2100"/>
      </w:tblGrid>
      <w:tr w:rsidR="00A25BA3">
        <w:trPr>
          <w:trHeight w:val="356"/>
        </w:trPr>
        <w:tc>
          <w:tcPr>
            <w:tcW w:w="1150" w:type="dxa"/>
            <w:tcBorders>
              <w:top w:val="nil"/>
              <w:bottom w:val="nil"/>
            </w:tcBorders>
          </w:tcPr>
          <w:p w:rsidR="00A25BA3" w:rsidRDefault="00A25BA3" w:rsidP="00A25BA3">
            <w:pPr>
              <w:jc w:val="right"/>
            </w:pPr>
            <w:r>
              <w:t>Référence</w:t>
            </w:r>
          </w:p>
        </w:tc>
        <w:tc>
          <w:tcPr>
            <w:tcW w:w="5220" w:type="dxa"/>
          </w:tcPr>
          <w:p w:rsidR="00A25BA3" w:rsidRPr="00ED2607" w:rsidRDefault="00A25BA3" w:rsidP="00A25BA3">
            <w:pPr>
              <w:rPr>
                <w:b/>
                <w:color w:val="FF0000"/>
                <w:lang w:val="en-GB"/>
              </w:rPr>
            </w:pPr>
          </w:p>
        </w:tc>
        <w:tc>
          <w:tcPr>
            <w:tcW w:w="2160" w:type="dxa"/>
          </w:tcPr>
          <w:p w:rsidR="00A25BA3" w:rsidRDefault="00442556" w:rsidP="00A25BA3">
            <w:pPr>
              <w:jc w:val="right"/>
            </w:pPr>
            <w:r>
              <w:t>Version</w:t>
            </w:r>
          </w:p>
        </w:tc>
        <w:tc>
          <w:tcPr>
            <w:tcW w:w="2100" w:type="dxa"/>
          </w:tcPr>
          <w:p w:rsidR="00A25BA3" w:rsidRPr="00E46A4C" w:rsidRDefault="00E46A4C" w:rsidP="00A25BA3">
            <w:r w:rsidRPr="00E46A4C">
              <w:t>1.0</w:t>
            </w:r>
          </w:p>
        </w:tc>
      </w:tr>
      <w:tr w:rsidR="00A25BA3">
        <w:trPr>
          <w:trHeight w:val="80"/>
        </w:trPr>
        <w:tc>
          <w:tcPr>
            <w:tcW w:w="1150" w:type="dxa"/>
            <w:tcBorders>
              <w:top w:val="nil"/>
              <w:bottom w:val="single" w:sz="24" w:space="0" w:color="auto"/>
            </w:tcBorders>
          </w:tcPr>
          <w:p w:rsidR="00A25BA3" w:rsidRDefault="00BC2C77" w:rsidP="00E46A4C">
            <w:pPr>
              <w:jc w:val="center"/>
            </w:pPr>
            <w:r>
              <w:t>Nb pages</w:t>
            </w:r>
          </w:p>
        </w:tc>
        <w:tc>
          <w:tcPr>
            <w:tcW w:w="5220" w:type="dxa"/>
          </w:tcPr>
          <w:p w:rsidR="00A25BA3" w:rsidRDefault="00A6219F" w:rsidP="00A25BA3">
            <w:fldSimple w:instr=" NUMPAGES   \* MERGEFORMAT ">
              <w:r w:rsidR="00142524">
                <w:rPr>
                  <w:noProof/>
                </w:rPr>
                <w:t>4</w:t>
              </w:r>
            </w:fldSimple>
          </w:p>
        </w:tc>
        <w:tc>
          <w:tcPr>
            <w:tcW w:w="2160" w:type="dxa"/>
          </w:tcPr>
          <w:p w:rsidR="00A25BA3" w:rsidRDefault="00A25BA3" w:rsidP="00A25BA3">
            <w:pPr>
              <w:jc w:val="right"/>
            </w:pPr>
            <w:r>
              <w:t>Date modification</w:t>
            </w:r>
          </w:p>
        </w:tc>
        <w:tc>
          <w:tcPr>
            <w:tcW w:w="2100" w:type="dxa"/>
          </w:tcPr>
          <w:p w:rsidR="00A25BA3" w:rsidRDefault="00142524" w:rsidP="00A25BA3">
            <w:fldSimple w:instr=" DATE  \@ &quot;d MMMM yyyy&quot;  \* MERGEFORMAT ">
              <w:r>
                <w:rPr>
                  <w:noProof/>
                </w:rPr>
                <w:t>22 juin 2012</w:t>
              </w:r>
            </w:fldSimple>
          </w:p>
        </w:tc>
      </w:tr>
    </w:tbl>
    <w:p w:rsidR="00872642" w:rsidRDefault="00872642" w:rsidP="0015127D">
      <w:pPr>
        <w:jc w:val="center"/>
      </w:pPr>
    </w:p>
    <w:p w:rsidR="00043A7F" w:rsidRDefault="00A6219F" w:rsidP="0015127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141.75pt">
            <v:imagedata r:id="rId8" o:title="logo jpeg"/>
          </v:shape>
        </w:pict>
      </w:r>
    </w:p>
    <w:p w:rsidR="005442E0" w:rsidRPr="00BD5A28" w:rsidRDefault="00BD5A28" w:rsidP="00C90136">
      <w:pPr>
        <w:pStyle w:val="Titre"/>
        <w:rPr>
          <w:color w:val="91244B"/>
        </w:rPr>
      </w:pPr>
      <w:bookmarkStart w:id="0" w:name="_Toc328151817"/>
      <w:r w:rsidRPr="00BD5A28">
        <w:rPr>
          <w:color w:val="91244B"/>
        </w:rPr>
        <w:t>Résultats des calculs</w:t>
      </w:r>
      <w:bookmarkEnd w:id="0"/>
    </w:p>
    <w:p w:rsidR="00142524" w:rsidRDefault="00142524">
      <w:pPr>
        <w:pStyle w:val="En-ttedetabledesmatires"/>
      </w:pPr>
      <w:r>
        <w:t>Sommaire</w:t>
      </w:r>
    </w:p>
    <w:p w:rsidR="00142524" w:rsidRDefault="00142524">
      <w:pPr>
        <w:pStyle w:val="TM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8151817" w:history="1">
        <w:r w:rsidRPr="00DB7C00">
          <w:rPr>
            <w:rStyle w:val="Lienhypertexte"/>
            <w:noProof/>
          </w:rPr>
          <w:t>Résultats des calculs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_Toc328151817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42524" w:rsidRDefault="00142524">
      <w:pPr>
        <w:pStyle w:val="TM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151818" w:history="1">
        <w:r w:rsidRPr="00DB7C00">
          <w:rPr>
            <w:rStyle w:val="Lienhypertexte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B7C00">
          <w:rPr>
            <w:rStyle w:val="Lienhypertexte"/>
            <w:noProof/>
          </w:rPr>
          <w:t>Analyst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_Toc328151818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2524" w:rsidRDefault="00142524">
      <w:pPr>
        <w:pStyle w:val="TM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151819" w:history="1">
        <w:r w:rsidRPr="00DB7C00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B7C00">
          <w:rPr>
            <w:rStyle w:val="Lienhypertexte"/>
            <w:noProof/>
          </w:rPr>
          <w:t>Calculs dans Optimise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_Toc328151819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524" w:rsidRDefault="00142524">
      <w:pPr>
        <w:pStyle w:val="TM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151820" w:history="1">
        <w:r w:rsidRPr="00DB7C00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B7C00">
          <w:rPr>
            <w:rStyle w:val="Lienhypertexte"/>
            <w:noProof/>
          </w:rPr>
          <w:t>Optimisation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_Toc328151820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524" w:rsidRDefault="00142524">
      <w:r>
        <w:fldChar w:fldCharType="end"/>
      </w:r>
    </w:p>
    <w:p w:rsidR="00C90136" w:rsidRDefault="00C90136" w:rsidP="00C90136">
      <w:r>
        <w:br w:type="page"/>
      </w:r>
      <w:r>
        <w:lastRenderedPageBreak/>
        <w:t>Avec les données proposées dans le projet, on trouve :</w:t>
      </w:r>
    </w:p>
    <w:p w:rsidR="00C90136" w:rsidRDefault="00C90136" w:rsidP="00C90136"/>
    <w:p w:rsidR="00C90136" w:rsidRDefault="00C90136" w:rsidP="00BD5A28">
      <w:pPr>
        <w:pStyle w:val="Dptetitre1"/>
      </w:pPr>
      <w:bookmarkStart w:id="1" w:name="_Toc328151818"/>
      <w:proofErr w:type="spellStart"/>
      <w:r w:rsidRPr="00BD5A28">
        <w:t>An</w:t>
      </w:r>
      <w:r>
        <w:t>alyst</w:t>
      </w:r>
      <w:proofErr w:type="spellEnd"/>
      <w:r>
        <w:t> :</w:t>
      </w:r>
      <w:bookmarkEnd w:id="1"/>
    </w:p>
    <w:p w:rsidR="00BD5A28" w:rsidRDefault="00BD5A28" w:rsidP="00BD5A28">
      <w:pPr>
        <w:pStyle w:val="Dptetitre1"/>
        <w:numPr>
          <w:ilvl w:val="0"/>
          <w:numId w:val="0"/>
        </w:numPr>
        <w:ind w:left="431"/>
      </w:pPr>
    </w:p>
    <w:p w:rsidR="00C90136" w:rsidRDefault="00C90136" w:rsidP="00C90136">
      <w:r>
        <w:pict>
          <v:shape id="_x0000_i1026" type="#_x0000_t75" style="width:332.25pt;height:384pt">
            <v:imagedata r:id="rId9" o:title=""/>
          </v:shape>
        </w:pict>
      </w:r>
    </w:p>
    <w:p w:rsidR="00C90136" w:rsidRDefault="00C90136" w:rsidP="00C90136"/>
    <w:p w:rsidR="00C90136" w:rsidRPr="00BD5A28" w:rsidRDefault="00C90136" w:rsidP="00BD5A28">
      <w:pPr>
        <w:pStyle w:val="Dptetitre1"/>
      </w:pPr>
      <w:r>
        <w:br w:type="page"/>
      </w:r>
      <w:bookmarkStart w:id="2" w:name="_Toc328151819"/>
      <w:r w:rsidRPr="00BD5A28">
        <w:lastRenderedPageBreak/>
        <w:t>Calculs dans Optimise :</w:t>
      </w:r>
      <w:bookmarkEnd w:id="2"/>
    </w:p>
    <w:p w:rsidR="00C90136" w:rsidRDefault="00C90136" w:rsidP="00C90136"/>
    <w:p w:rsidR="00C90136" w:rsidRDefault="00C90136" w:rsidP="00C90136">
      <w:r>
        <w:pict>
          <v:shape id="_x0000_i1027" type="#_x0000_t75" style="width:425.25pt;height:387pt">
            <v:imagedata r:id="rId10" o:title=""/>
          </v:shape>
        </w:pict>
      </w:r>
    </w:p>
    <w:p w:rsidR="00C90136" w:rsidRDefault="00C90136" w:rsidP="00C90136"/>
    <w:p w:rsidR="00C90136" w:rsidRDefault="00C90136" w:rsidP="00BD5A28">
      <w:pPr>
        <w:pStyle w:val="Dptetitre1"/>
      </w:pPr>
      <w:r>
        <w:br w:type="page"/>
      </w:r>
      <w:bookmarkStart w:id="3" w:name="_Toc328151820"/>
      <w:r>
        <w:lastRenderedPageBreak/>
        <w:t>Optimisation :</w:t>
      </w:r>
      <w:bookmarkEnd w:id="3"/>
    </w:p>
    <w:p w:rsidR="00C90136" w:rsidRDefault="00C90136" w:rsidP="00C90136"/>
    <w:p w:rsidR="00C90136" w:rsidRPr="00C90136" w:rsidRDefault="00C90136" w:rsidP="00C90136">
      <w:r>
        <w:pict>
          <v:shape id="_x0000_i1028" type="#_x0000_t75" style="width:424.5pt;height:517.5pt">
            <v:imagedata r:id="rId11" o:title=""/>
          </v:shape>
        </w:pict>
      </w:r>
    </w:p>
    <w:sectPr w:rsidR="00C90136" w:rsidRPr="00C90136" w:rsidSect="00C33BF2">
      <w:footerReference w:type="default" r:id="rId12"/>
      <w:type w:val="continuous"/>
      <w:pgSz w:w="11907" w:h="16840" w:code="9"/>
      <w:pgMar w:top="665" w:right="1701" w:bottom="1259" w:left="1701" w:header="180" w:footer="261" w:gutter="0"/>
      <w:pgBorders w:offsetFrom="page">
        <w:top w:val="single" w:sz="2" w:space="31" w:color="auto"/>
        <w:left w:val="single" w:sz="2" w:space="31" w:color="auto"/>
        <w:bottom w:val="single" w:sz="2" w:space="31" w:color="auto"/>
        <w:right w:val="single" w:sz="2" w:space="31" w:color="auto"/>
      </w:pgBorders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9C5" w:rsidRDefault="00EF69C5">
      <w:r>
        <w:separator/>
      </w:r>
    </w:p>
  </w:endnote>
  <w:endnote w:type="continuationSeparator" w:id="0">
    <w:p w:rsidR="00EF69C5" w:rsidRDefault="00EF6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566" w:rsidRDefault="00A6219F" w:rsidP="008B3566">
    <w:pPr>
      <w:pStyle w:val="Pieddepage"/>
      <w:tabs>
        <w:tab w:val="clear" w:pos="4536"/>
        <w:tab w:val="clear" w:pos="9072"/>
        <w:tab w:val="right" w:pos="9540"/>
      </w:tabs>
      <w:spacing w:before="0"/>
      <w:ind w:left="-1077"/>
    </w:pPr>
    <w:r>
      <w:rPr>
        <w:rStyle w:val="Numrodepage"/>
      </w:rPr>
      <w:fldChar w:fldCharType="begin"/>
    </w:r>
    <w:r w:rsidR="008B3566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42524">
      <w:rPr>
        <w:rStyle w:val="Numrodepage"/>
        <w:noProof/>
      </w:rPr>
      <w:t>1</w:t>
    </w:r>
    <w:r>
      <w:rPr>
        <w:rStyle w:val="Numrodepage"/>
      </w:rPr>
      <w:fldChar w:fldCharType="end"/>
    </w:r>
    <w:r w:rsidR="008B3566">
      <w:rPr>
        <w:rStyle w:val="Numrodepage"/>
      </w:rPr>
      <w:t>/</w:t>
    </w:r>
    <w:r>
      <w:rPr>
        <w:rStyle w:val="Numrodepage"/>
      </w:rPr>
      <w:fldChar w:fldCharType="begin"/>
    </w:r>
    <w:r w:rsidR="008B3566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142524">
      <w:rPr>
        <w:rStyle w:val="Numrodepage"/>
        <w:noProof/>
      </w:rPr>
      <w:t>4</w:t>
    </w:r>
    <w:r>
      <w:rPr>
        <w:rStyle w:val="Numrodepage"/>
      </w:rPr>
      <w:fldChar w:fldCharType="end"/>
    </w:r>
    <w:r w:rsidR="008B3566">
      <w:rPr>
        <w:rStyle w:val="Numrodepage"/>
      </w:rPr>
      <w:tab/>
    </w:r>
    <w:r w:rsidR="008B3566" w:rsidRPr="00A25BA3">
      <w:rPr>
        <w:rStyle w:val="Numrodepage"/>
        <w:rFonts w:ascii="BankGothic Md BT" w:hAnsi="BankGothic Md BT"/>
        <w:color w:val="999999"/>
        <w:sz w:val="20"/>
        <w:szCs w:val="20"/>
      </w:rPr>
      <w:t xml:space="preserve">Design </w:t>
    </w:r>
    <w:proofErr w:type="spellStart"/>
    <w:r w:rsidR="008B3566" w:rsidRPr="00A25BA3">
      <w:rPr>
        <w:rStyle w:val="Numrodepage"/>
        <w:rFonts w:ascii="BankGothic Md BT" w:hAnsi="BankGothic Md BT"/>
        <w:color w:val="999999"/>
        <w:sz w:val="20"/>
        <w:szCs w:val="20"/>
      </w:rPr>
      <w:t>Processing</w:t>
    </w:r>
    <w:proofErr w:type="spellEnd"/>
    <w:r w:rsidR="008B3566" w:rsidRPr="00A25BA3">
      <w:rPr>
        <w:rStyle w:val="Numrodepage"/>
        <w:rFonts w:ascii="BankGothic Md BT" w:hAnsi="BankGothic Md BT"/>
        <w:color w:val="999999"/>
        <w:sz w:val="20"/>
        <w:szCs w:val="20"/>
      </w:rPr>
      <w:t xml:space="preserve"> Technologies SA </w:t>
    </w:r>
  </w:p>
  <w:p w:rsidR="008B3566" w:rsidRDefault="008B356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9C5" w:rsidRDefault="00EF69C5">
      <w:r>
        <w:separator/>
      </w:r>
    </w:p>
  </w:footnote>
  <w:footnote w:type="continuationSeparator" w:id="0">
    <w:p w:rsidR="00EF69C5" w:rsidRDefault="00EF6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F08C8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F4C37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1283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A0CD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854D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4EEE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3C825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0A76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E82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DC656E"/>
    <w:lvl w:ilvl="0">
      <w:start w:val="1"/>
      <w:numFmt w:val="bullet"/>
      <w:pStyle w:val="Listepuces"/>
      <w:lvlText w:val="»"/>
      <w:lvlJc w:val="left"/>
      <w:pPr>
        <w:tabs>
          <w:tab w:val="num" w:pos="644"/>
        </w:tabs>
        <w:ind w:left="644" w:hanging="360"/>
      </w:pPr>
      <w:rPr>
        <w:rFonts w:ascii="BankGothic Md BT" w:hAnsi="BankGothic Md BT" w:hint="default"/>
        <w:color w:val="FF0000"/>
      </w:rPr>
    </w:lvl>
  </w:abstractNum>
  <w:abstractNum w:abstractNumId="10">
    <w:nsid w:val="03463A5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8B2734B"/>
    <w:multiLevelType w:val="hybridMultilevel"/>
    <w:tmpl w:val="AA9E0A9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E30E8C"/>
    <w:multiLevelType w:val="multilevel"/>
    <w:tmpl w:val="AA9E0A92"/>
    <w:lvl w:ilvl="0">
      <w:start w:val="1"/>
      <w:numFmt w:val="bullet"/>
      <w:lvlText w:val="#"/>
      <w:lvlJc w:val="left"/>
      <w:pPr>
        <w:tabs>
          <w:tab w:val="num" w:pos="720"/>
        </w:tabs>
        <w:ind w:left="720" w:hanging="360"/>
      </w:pPr>
      <w:rPr>
        <w:rFonts w:ascii="BankGothic Md BT" w:hAnsi="BankGothic Md BT" w:hint="default"/>
        <w:color w:val="FF000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497E67"/>
    <w:multiLevelType w:val="multilevel"/>
    <w:tmpl w:val="AA9E0A92"/>
    <w:lvl w:ilvl="0">
      <w:start w:val="1"/>
      <w:numFmt w:val="bullet"/>
      <w:lvlText w:val="#"/>
      <w:lvlJc w:val="left"/>
      <w:pPr>
        <w:tabs>
          <w:tab w:val="num" w:pos="720"/>
        </w:tabs>
        <w:ind w:left="720" w:hanging="360"/>
      </w:pPr>
      <w:rPr>
        <w:rFonts w:ascii="BankGothic Md BT" w:hAnsi="BankGothic Md BT" w:hint="default"/>
        <w:color w:val="FF000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5608DB"/>
    <w:multiLevelType w:val="hybridMultilevel"/>
    <w:tmpl w:val="D74055C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B3533"/>
    <w:multiLevelType w:val="multilevel"/>
    <w:tmpl w:val="AA9E0A92"/>
    <w:lvl w:ilvl="0">
      <w:start w:val="1"/>
      <w:numFmt w:val="bullet"/>
      <w:lvlText w:val="#"/>
      <w:lvlJc w:val="left"/>
      <w:pPr>
        <w:tabs>
          <w:tab w:val="num" w:pos="720"/>
        </w:tabs>
        <w:ind w:left="720" w:hanging="360"/>
      </w:pPr>
      <w:rPr>
        <w:rFonts w:ascii="BankGothic Md BT" w:hAnsi="BankGothic Md BT" w:hint="default"/>
        <w:color w:val="FF000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967121B"/>
    <w:multiLevelType w:val="multilevel"/>
    <w:tmpl w:val="F43401F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292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13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B7C72E1"/>
    <w:multiLevelType w:val="hybridMultilevel"/>
    <w:tmpl w:val="FFC8357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6"/>
  </w:num>
  <w:num w:numId="12">
    <w:abstractNumId w:val="11"/>
  </w:num>
  <w:num w:numId="13">
    <w:abstractNumId w:val="13"/>
  </w:num>
  <w:num w:numId="14">
    <w:abstractNumId w:val="15"/>
  </w:num>
  <w:num w:numId="15">
    <w:abstractNumId w:val="12"/>
  </w:num>
  <w:num w:numId="16">
    <w:abstractNumId w:val="10"/>
  </w:num>
  <w:num w:numId="17">
    <w:abstractNumId w:val="17"/>
  </w:num>
  <w:num w:numId="18">
    <w:abstractNumId w:val="14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4608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5A28"/>
    <w:rsid w:val="000116FC"/>
    <w:rsid w:val="00030888"/>
    <w:rsid w:val="00040C0E"/>
    <w:rsid w:val="00041355"/>
    <w:rsid w:val="00043A7F"/>
    <w:rsid w:val="00050EC2"/>
    <w:rsid w:val="00080F92"/>
    <w:rsid w:val="000A722F"/>
    <w:rsid w:val="000B3D9A"/>
    <w:rsid w:val="000C1C7F"/>
    <w:rsid w:val="000D645D"/>
    <w:rsid w:val="000F3F8B"/>
    <w:rsid w:val="00142524"/>
    <w:rsid w:val="00147734"/>
    <w:rsid w:val="0015127D"/>
    <w:rsid w:val="001B1B4A"/>
    <w:rsid w:val="001C0366"/>
    <w:rsid w:val="001D2872"/>
    <w:rsid w:val="002027C1"/>
    <w:rsid w:val="002208E8"/>
    <w:rsid w:val="00277E47"/>
    <w:rsid w:val="0029574F"/>
    <w:rsid w:val="002A2145"/>
    <w:rsid w:val="002B20D2"/>
    <w:rsid w:val="002C47F1"/>
    <w:rsid w:val="002F0E62"/>
    <w:rsid w:val="002F1458"/>
    <w:rsid w:val="00330577"/>
    <w:rsid w:val="00393B78"/>
    <w:rsid w:val="003A6EDF"/>
    <w:rsid w:val="003F1F67"/>
    <w:rsid w:val="00442556"/>
    <w:rsid w:val="0044288F"/>
    <w:rsid w:val="0047211A"/>
    <w:rsid w:val="0048001E"/>
    <w:rsid w:val="00486202"/>
    <w:rsid w:val="00491DB6"/>
    <w:rsid w:val="00503F69"/>
    <w:rsid w:val="00527D4D"/>
    <w:rsid w:val="005442E0"/>
    <w:rsid w:val="005A2ED4"/>
    <w:rsid w:val="005A4923"/>
    <w:rsid w:val="005D334F"/>
    <w:rsid w:val="005F779C"/>
    <w:rsid w:val="00633813"/>
    <w:rsid w:val="006549A7"/>
    <w:rsid w:val="00683031"/>
    <w:rsid w:val="00687524"/>
    <w:rsid w:val="006C5427"/>
    <w:rsid w:val="006F621E"/>
    <w:rsid w:val="00707EF7"/>
    <w:rsid w:val="0073671D"/>
    <w:rsid w:val="00744370"/>
    <w:rsid w:val="007631B0"/>
    <w:rsid w:val="00785F34"/>
    <w:rsid w:val="007908F6"/>
    <w:rsid w:val="007A6DFD"/>
    <w:rsid w:val="007B7F20"/>
    <w:rsid w:val="007D04AB"/>
    <w:rsid w:val="007E6437"/>
    <w:rsid w:val="00803C98"/>
    <w:rsid w:val="0080500D"/>
    <w:rsid w:val="008153D6"/>
    <w:rsid w:val="00830435"/>
    <w:rsid w:val="00837AA8"/>
    <w:rsid w:val="00860C85"/>
    <w:rsid w:val="00872642"/>
    <w:rsid w:val="0089483F"/>
    <w:rsid w:val="008B3566"/>
    <w:rsid w:val="008E3362"/>
    <w:rsid w:val="008F3577"/>
    <w:rsid w:val="008F63D2"/>
    <w:rsid w:val="00913DA5"/>
    <w:rsid w:val="00926702"/>
    <w:rsid w:val="00963907"/>
    <w:rsid w:val="009713E0"/>
    <w:rsid w:val="009A628A"/>
    <w:rsid w:val="00A23E7C"/>
    <w:rsid w:val="00A25BA3"/>
    <w:rsid w:val="00A5051D"/>
    <w:rsid w:val="00A53080"/>
    <w:rsid w:val="00A6219F"/>
    <w:rsid w:val="00A7040D"/>
    <w:rsid w:val="00A93DF3"/>
    <w:rsid w:val="00AA1795"/>
    <w:rsid w:val="00AF29BB"/>
    <w:rsid w:val="00B14EBB"/>
    <w:rsid w:val="00B21388"/>
    <w:rsid w:val="00B23554"/>
    <w:rsid w:val="00B41093"/>
    <w:rsid w:val="00B75965"/>
    <w:rsid w:val="00B77737"/>
    <w:rsid w:val="00BA18A4"/>
    <w:rsid w:val="00BC2C77"/>
    <w:rsid w:val="00BD501C"/>
    <w:rsid w:val="00BD5A28"/>
    <w:rsid w:val="00BE02C1"/>
    <w:rsid w:val="00BE7C52"/>
    <w:rsid w:val="00C278A7"/>
    <w:rsid w:val="00C33BF2"/>
    <w:rsid w:val="00C341A3"/>
    <w:rsid w:val="00C44FEA"/>
    <w:rsid w:val="00C67BFB"/>
    <w:rsid w:val="00C750EC"/>
    <w:rsid w:val="00C90136"/>
    <w:rsid w:val="00CB5DC0"/>
    <w:rsid w:val="00D02150"/>
    <w:rsid w:val="00D16988"/>
    <w:rsid w:val="00D41510"/>
    <w:rsid w:val="00D61DDE"/>
    <w:rsid w:val="00D866C0"/>
    <w:rsid w:val="00D87228"/>
    <w:rsid w:val="00DA1D7D"/>
    <w:rsid w:val="00DF2A40"/>
    <w:rsid w:val="00E078AB"/>
    <w:rsid w:val="00E46A4C"/>
    <w:rsid w:val="00E82B35"/>
    <w:rsid w:val="00EA009A"/>
    <w:rsid w:val="00EA44F1"/>
    <w:rsid w:val="00EC2BD2"/>
    <w:rsid w:val="00ED2607"/>
    <w:rsid w:val="00ED4E07"/>
    <w:rsid w:val="00EE668F"/>
    <w:rsid w:val="00EF69C5"/>
    <w:rsid w:val="00F1799A"/>
    <w:rsid w:val="00F204AE"/>
    <w:rsid w:val="00F336A2"/>
    <w:rsid w:val="00F35CC5"/>
    <w:rsid w:val="00F42CC9"/>
    <w:rsid w:val="00F638C5"/>
    <w:rsid w:val="00F77483"/>
    <w:rsid w:val="00FA774E"/>
    <w:rsid w:val="00FB1B7A"/>
    <w:rsid w:val="00FF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>
      <o:colormenu v:ext="edit" fill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29BB"/>
    <w:pPr>
      <w:spacing w:before="120" w:after="120"/>
      <w:jc w:val="both"/>
    </w:pPr>
    <w:rPr>
      <w:rFonts w:ascii="Sylfaen" w:hAnsi="Sylfaen"/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5442E0"/>
    <w:pPr>
      <w:keepNext/>
      <w:numPr>
        <w:numId w:val="11"/>
      </w:numPr>
      <w:spacing w:before="240"/>
      <w:ind w:left="431" w:hanging="431"/>
      <w:outlineLvl w:val="0"/>
    </w:pPr>
    <w:rPr>
      <w:rFonts w:ascii="BankGothic Md BT" w:hAnsi="BankGothic Md BT" w:cs="Arial"/>
      <w:b/>
      <w:bCs/>
      <w:smallCaps/>
      <w:color w:val="91244B"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5442E0"/>
    <w:pPr>
      <w:keepNext/>
      <w:numPr>
        <w:ilvl w:val="1"/>
        <w:numId w:val="11"/>
      </w:numPr>
      <w:spacing w:before="240" w:after="60"/>
      <w:outlineLvl w:val="1"/>
    </w:pPr>
    <w:rPr>
      <w:rFonts w:ascii="BankGothic Md BT" w:hAnsi="BankGothic Md BT" w:cs="Arial"/>
      <w:b/>
      <w:bCs/>
      <w:iCs/>
      <w:color w:val="91244B"/>
      <w:sz w:val="28"/>
    </w:rPr>
  </w:style>
  <w:style w:type="paragraph" w:styleId="Titre3">
    <w:name w:val="heading 3"/>
    <w:basedOn w:val="Normal"/>
    <w:next w:val="Normal"/>
    <w:qFormat/>
    <w:rsid w:val="005442E0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mallCaps/>
      <w:sz w:val="24"/>
      <w:szCs w:val="22"/>
    </w:rPr>
  </w:style>
  <w:style w:type="paragraph" w:styleId="Titre4">
    <w:name w:val="heading 4"/>
    <w:basedOn w:val="Normal"/>
    <w:next w:val="Normal"/>
    <w:qFormat/>
    <w:rsid w:val="005442E0"/>
    <w:pPr>
      <w:keepNext/>
      <w:numPr>
        <w:ilvl w:val="3"/>
        <w:numId w:val="11"/>
      </w:numPr>
      <w:spacing w:before="240" w:after="60"/>
      <w:outlineLvl w:val="3"/>
    </w:pPr>
    <w:rPr>
      <w:bCs/>
      <w:smallCaps/>
      <w:sz w:val="24"/>
    </w:rPr>
  </w:style>
  <w:style w:type="paragraph" w:styleId="Titre5">
    <w:name w:val="heading 5"/>
    <w:basedOn w:val="Normal"/>
    <w:next w:val="Normal"/>
    <w:qFormat/>
    <w:rsid w:val="00AF29BB"/>
    <w:pPr>
      <w:numPr>
        <w:ilvl w:val="4"/>
        <w:numId w:val="2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F29BB"/>
    <w:pPr>
      <w:numPr>
        <w:ilvl w:val="5"/>
        <w:numId w:val="27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AF29BB"/>
    <w:pPr>
      <w:numPr>
        <w:ilvl w:val="6"/>
        <w:numId w:val="27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AF29BB"/>
    <w:pPr>
      <w:numPr>
        <w:ilvl w:val="7"/>
        <w:numId w:val="27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AF29BB"/>
    <w:pPr>
      <w:numPr>
        <w:ilvl w:val="8"/>
        <w:numId w:val="27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F29BB"/>
    <w:pPr>
      <w:spacing w:before="480" w:after="480"/>
      <w:jc w:val="center"/>
      <w:outlineLvl w:val="0"/>
    </w:pPr>
    <w:rPr>
      <w:rFonts w:ascii="BankGothic Md BT" w:hAnsi="BankGothic Md BT" w:cs="Arial"/>
      <w:b/>
      <w:bCs/>
      <w:smallCaps/>
      <w:kern w:val="28"/>
      <w:sz w:val="36"/>
      <w:szCs w:val="36"/>
    </w:rPr>
  </w:style>
  <w:style w:type="paragraph" w:styleId="Listepuces">
    <w:name w:val="List Bullet"/>
    <w:basedOn w:val="Normal"/>
    <w:autoRedefine/>
    <w:rsid w:val="00D41510"/>
    <w:pPr>
      <w:numPr>
        <w:numId w:val="6"/>
      </w:numPr>
    </w:pPr>
  </w:style>
  <w:style w:type="paragraph" w:customStyle="1" w:styleId="Image">
    <w:name w:val="Image"/>
    <w:basedOn w:val="Normal"/>
    <w:rsid w:val="00B23554"/>
    <w:pPr>
      <w:spacing w:before="360"/>
      <w:jc w:val="center"/>
    </w:pPr>
  </w:style>
  <w:style w:type="paragraph" w:styleId="En-tte">
    <w:name w:val="header"/>
    <w:basedOn w:val="Normal"/>
    <w:rsid w:val="0033057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027C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2027C1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041355"/>
  </w:style>
  <w:style w:type="paragraph" w:customStyle="1" w:styleId="Code">
    <w:name w:val="Code"/>
    <w:basedOn w:val="Normal"/>
    <w:next w:val="Normal"/>
    <w:rsid w:val="00D41510"/>
    <w:pPr>
      <w:shd w:val="clear" w:color="auto" w:fill="E6E6E6"/>
      <w:spacing w:before="240" w:after="240"/>
      <w:jc w:val="left"/>
    </w:pPr>
    <w:rPr>
      <w:rFonts w:ascii="Courier New" w:hAnsi="Courier New"/>
      <w:sz w:val="16"/>
    </w:rPr>
  </w:style>
  <w:style w:type="paragraph" w:styleId="TM1">
    <w:name w:val="toc 1"/>
    <w:basedOn w:val="Normal"/>
    <w:next w:val="Normal"/>
    <w:autoRedefine/>
    <w:uiPriority w:val="39"/>
    <w:rsid w:val="00043A7F"/>
  </w:style>
  <w:style w:type="character" w:styleId="Lienhypertexte">
    <w:name w:val="Hyperlink"/>
    <w:basedOn w:val="Policepardfaut"/>
    <w:uiPriority w:val="99"/>
    <w:rsid w:val="00043A7F"/>
    <w:rPr>
      <w:color w:val="0000FF"/>
      <w:u w:val="single"/>
    </w:rPr>
  </w:style>
  <w:style w:type="paragraph" w:styleId="Lgende">
    <w:name w:val="caption"/>
    <w:basedOn w:val="Normal"/>
    <w:next w:val="Normal"/>
    <w:qFormat/>
    <w:rsid w:val="00AF29BB"/>
    <w:rPr>
      <w:bCs/>
      <w:sz w:val="20"/>
      <w:szCs w:val="20"/>
    </w:rPr>
  </w:style>
  <w:style w:type="paragraph" w:customStyle="1" w:styleId="Dptetitre1">
    <w:name w:val="Dpte titre1"/>
    <w:basedOn w:val="Titre1"/>
    <w:link w:val="Dptetitre1Car"/>
    <w:qFormat/>
    <w:rsid w:val="007908F6"/>
  </w:style>
  <w:style w:type="character" w:customStyle="1" w:styleId="Titre1Car">
    <w:name w:val="Titre 1 Car"/>
    <w:basedOn w:val="Policepardfaut"/>
    <w:link w:val="Titre1"/>
    <w:rsid w:val="007908F6"/>
    <w:rPr>
      <w:rFonts w:ascii="BankGothic Md BT" w:hAnsi="BankGothic Md BT" w:cs="Arial"/>
      <w:b/>
      <w:bCs/>
      <w:smallCaps/>
      <w:color w:val="91244B"/>
      <w:kern w:val="32"/>
      <w:sz w:val="32"/>
      <w:szCs w:val="32"/>
    </w:rPr>
  </w:style>
  <w:style w:type="character" w:customStyle="1" w:styleId="Dptetitre1Car">
    <w:name w:val="Dpte titre1 Car"/>
    <w:basedOn w:val="Titre1Car"/>
    <w:link w:val="Dptetitre1"/>
    <w:rsid w:val="007908F6"/>
  </w:style>
  <w:style w:type="paragraph" w:styleId="TM2">
    <w:name w:val="toc 2"/>
    <w:basedOn w:val="Normal"/>
    <w:next w:val="Normal"/>
    <w:autoRedefine/>
    <w:uiPriority w:val="39"/>
    <w:rsid w:val="00147734"/>
    <w:pPr>
      <w:ind w:left="220"/>
    </w:pPr>
  </w:style>
  <w:style w:type="paragraph" w:styleId="TM3">
    <w:name w:val="toc 3"/>
    <w:basedOn w:val="Normal"/>
    <w:next w:val="Normal"/>
    <w:autoRedefine/>
    <w:uiPriority w:val="39"/>
    <w:rsid w:val="00147734"/>
    <w:pPr>
      <w:ind w:left="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42524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smallCaps w:val="0"/>
      <w:color w:val="365F91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Alain\Windows_Dossiers\Documents\Visual%20Studio%202010\Templates\Dpte_Manu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F6318D-F017-4AD3-9EC7-3B8FFF49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Dpte_Manual.dotx</Template>
  <TotalTime>0</TotalTime>
  <Pages>4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Première tâche du stage</vt:lpstr>
    </vt:vector>
  </TitlesOfParts>
  <Company>Design Processing Technologies SA</Company>
  <LinksUpToDate>false</LinksUpToDate>
  <CharactersWithSpaces>660</CharactersWithSpaces>
  <SharedDoc>false</SharedDoc>
  <HLinks>
    <vt:vector size="12" baseType="variant">
      <vt:variant>
        <vt:i4>4784154</vt:i4>
      </vt:variant>
      <vt:variant>
        <vt:i4>30</vt:i4>
      </vt:variant>
      <vt:variant>
        <vt:i4>0</vt:i4>
      </vt:variant>
      <vt:variant>
        <vt:i4>5</vt:i4>
      </vt:variant>
      <vt:variant>
        <vt:lpwstr>../../../../logiciels/dev</vt:lpwstr>
      </vt:variant>
      <vt:variant>
        <vt:lpwstr/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_Toc84823403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Première tâche du stage</dc:title>
  <dc:creator>Alain Bolopion</dc:creator>
  <cp:lastModifiedBy>Alain Bolopion</cp:lastModifiedBy>
  <cp:revision>3</cp:revision>
  <cp:lastPrinted>2006-03-31T10:50:00Z</cp:lastPrinted>
  <dcterms:created xsi:type="dcterms:W3CDTF">2012-06-22T16:01:00Z</dcterms:created>
  <dcterms:modified xsi:type="dcterms:W3CDTF">2012-06-22T16:08:00Z</dcterms:modified>
</cp:coreProperties>
</file>